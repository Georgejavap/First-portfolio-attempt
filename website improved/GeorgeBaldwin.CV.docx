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922"/>
        <w:gridCol w:w="699"/>
        <w:gridCol w:w="5981"/>
      </w:tblGrid>
      <w:tr w:rsidR="00B93310" w:rsidRPr="005152F2" w14:paraId="2D7A8899" w14:textId="77777777" w:rsidTr="006E61B4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8781BF36BCC71F4993B4BB661D86ABC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p w14:paraId="39BD0474" w14:textId="77777777" w:rsidR="00B93310" w:rsidRPr="005152F2" w:rsidRDefault="000504CD" w:rsidP="003856C9">
                <w:pPr>
                  <w:pStyle w:val="Heading1"/>
                </w:pPr>
                <w:r>
                  <w:t>George Baldwin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922"/>
            </w:tblGrid>
            <w:tr w:rsidR="00441EB9" w:rsidRPr="005152F2" w14:paraId="4F5D4114" w14:textId="77777777" w:rsidTr="003870F9">
              <w:tc>
                <w:tcPr>
                  <w:tcW w:w="7801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360B06E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851CA47" wp14:editId="24C9F597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A2B2233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7437A4B7" w14:textId="77777777" w:rsidTr="003870F9">
              <w:tc>
                <w:tcPr>
                  <w:tcW w:w="7801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796834B" w14:textId="3AFD1D7A" w:rsidR="00441EB9" w:rsidRDefault="006E61B4" w:rsidP="00441EB9">
                  <w:pPr>
                    <w:pStyle w:val="Heading3"/>
                  </w:pPr>
                  <w:r>
                    <w:t>GeorgeB2801@icloud.com</w:t>
                  </w:r>
                </w:p>
              </w:tc>
            </w:tr>
            <w:tr w:rsidR="00441EB9" w:rsidRPr="005152F2" w14:paraId="291AC5E4" w14:textId="77777777" w:rsidTr="003870F9">
              <w:tc>
                <w:tcPr>
                  <w:tcW w:w="7801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15B703D5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2DF55A1" wp14:editId="7CE4EF08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7617265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AWlIkDFiUAAJjeAAAOAAAAAAAAAAAAAAAAAC4CAABkcnMvZTJvRG9jLnhtbFBL&#13;&#10;AQItABQABgAIAAAAIQDbJ8Nc3AAAAAgBAAAPAAAAAAAAAAAAAAAAAHAnAABkcnMvZG93bnJldi54&#13;&#10;bWxQSwUGAAAAAAQABADzAAAAeSgAAAAA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7851896C" w14:textId="77777777" w:rsidTr="003870F9">
              <w:tc>
                <w:tcPr>
                  <w:tcW w:w="7801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326888F" w14:textId="46D57E0A" w:rsidR="00441EB9" w:rsidRDefault="006E61B4" w:rsidP="00441EB9">
                  <w:pPr>
                    <w:pStyle w:val="Heading3"/>
                  </w:pPr>
                  <w:r>
                    <w:t>+447444600851</w:t>
                  </w:r>
                </w:p>
              </w:tc>
            </w:tr>
            <w:tr w:rsidR="00441EB9" w:rsidRPr="005152F2" w14:paraId="29A20363" w14:textId="77777777" w:rsidTr="003870F9">
              <w:tc>
                <w:tcPr>
                  <w:tcW w:w="7801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11603695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5B2F52C" wp14:editId="6D748F25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583A702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  <w:p w14:paraId="6B11EC45" w14:textId="1B7D99AB" w:rsidR="003870F9" w:rsidRDefault="003870F9" w:rsidP="00441EB9">
                  <w:pPr>
                    <w:pStyle w:val="Heading3"/>
                  </w:pPr>
                  <w:hyperlink r:id="rId7" w:history="1">
                    <w:r w:rsidRPr="00B80372">
                      <w:rPr>
                        <w:rStyle w:val="Hyperlink"/>
                        <w:rFonts w:ascii="Segoe UI" w:hAnsi="Segoe UI" w:cs="Segoe UI"/>
                        <w:sz w:val="21"/>
                        <w:szCs w:val="21"/>
                        <w:shd w:val="clear" w:color="auto" w:fill="FFFFFF"/>
                      </w:rPr>
                      <w:t>www.linkedin.com/in/george-baldwin-4b6a6a328</w:t>
                    </w:r>
                  </w:hyperlink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 xml:space="preserve">  </w:t>
                  </w:r>
                </w:p>
              </w:tc>
            </w:tr>
            <w:tr w:rsidR="005A7E57" w:rsidRPr="005152F2" w14:paraId="09597A9B" w14:textId="77777777" w:rsidTr="003870F9">
              <w:tc>
                <w:tcPr>
                  <w:tcW w:w="7801" w:type="dxa"/>
                  <w:tcMar>
                    <w:top w:w="374" w:type="dxa"/>
                    <w:bottom w:w="115" w:type="dxa"/>
                  </w:tcMar>
                </w:tcPr>
                <w:p w14:paraId="1E65E717" w14:textId="77777777" w:rsidR="002C77B9" w:rsidRDefault="00000000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E3D20FD143DDA84D921A957F6932D369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2B7747">
                        <w:rPr>
                          <w:lang w:val="en-GB" w:bidi="en-GB"/>
                        </w:rPr>
                        <w:t>Objective</w:t>
                      </w:r>
                    </w:sdtContent>
                  </w:sdt>
                </w:p>
                <w:p w14:paraId="465F1C25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2BA46984" wp14:editId="5D70B628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59C60B8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88B82DF" w14:textId="77777777" w:rsidR="006E61B4" w:rsidRPr="006E61B4" w:rsidRDefault="006E61B4" w:rsidP="006E61B4">
                  <w:pPr>
                    <w:rPr>
                      <w:sz w:val="22"/>
                      <w:szCs w:val="22"/>
                    </w:rPr>
                  </w:pPr>
                  <w:r w:rsidRPr="006E61B4">
                    <w:rPr>
                      <w:sz w:val="22"/>
                      <w:szCs w:val="22"/>
                    </w:rPr>
                    <w:t>To help your business thrive and grow but also get an in-depth knowledge of the industry to better improve my works skills.</w:t>
                  </w:r>
                </w:p>
                <w:p w14:paraId="49C79986" w14:textId="1B28A6A4" w:rsidR="005A7E57" w:rsidRDefault="006E61B4" w:rsidP="006E61B4">
                  <w:r w:rsidRPr="006E61B4">
                    <w:rPr>
                      <w:sz w:val="22"/>
                      <w:szCs w:val="22"/>
                    </w:rPr>
                    <w:t>To be given the opportunity to prove my worth i believe that i am a good fit for your company and hope i will be given the opportunities to learn and develop with you.</w:t>
                  </w:r>
                </w:p>
              </w:tc>
            </w:tr>
            <w:tr w:rsidR="00463463" w:rsidRPr="005152F2" w14:paraId="5CAF145E" w14:textId="77777777" w:rsidTr="003870F9">
              <w:tc>
                <w:tcPr>
                  <w:tcW w:w="7801" w:type="dxa"/>
                  <w:tcMar>
                    <w:top w:w="374" w:type="dxa"/>
                    <w:bottom w:w="115" w:type="dxa"/>
                  </w:tcMar>
                </w:tcPr>
                <w:p w14:paraId="48C14661" w14:textId="77777777" w:rsidR="005A7E57" w:rsidRDefault="00000000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B92433ABC5DE0349BC832F4DF0BC02E3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>
                        <w:rPr>
                          <w:lang w:val="en-GB" w:bidi="en-GB"/>
                        </w:rPr>
                        <w:t>Skills</w:t>
                      </w:r>
                    </w:sdtContent>
                  </w:sdt>
                </w:p>
                <w:p w14:paraId="39B5C850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48090821" wp14:editId="1D89AD89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16C5514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D203BF2" w14:textId="77777777" w:rsidR="006E61B4" w:rsidRPr="006E61B4" w:rsidRDefault="006E61B4" w:rsidP="006E61B4">
                  <w:pPr>
                    <w:pStyle w:val="ListBullet"/>
                    <w:contextualSpacing/>
                    <w:rPr>
                      <w:color w:val="000000" w:themeColor="text1"/>
                      <w:lang w:val="en-GB" w:eastAsia="en-GB"/>
                    </w:rPr>
                  </w:pPr>
                  <w:r w:rsidRPr="006E61B4">
                    <w:rPr>
                      <w:color w:val="000000" w:themeColor="text1"/>
                      <w:lang w:val="en-GB" w:eastAsia="en-GB"/>
                    </w:rPr>
                    <w:t>Effective problem solving</w:t>
                  </w:r>
                </w:p>
                <w:p w14:paraId="58A8A63A" w14:textId="77777777" w:rsidR="006E61B4" w:rsidRPr="006E61B4" w:rsidRDefault="006E61B4" w:rsidP="006E61B4">
                  <w:pPr>
                    <w:pStyle w:val="ListBullet"/>
                    <w:contextualSpacing/>
                    <w:rPr>
                      <w:color w:val="000000" w:themeColor="text1"/>
                      <w:lang w:val="en-GB" w:eastAsia="en-GB"/>
                    </w:rPr>
                  </w:pPr>
                  <w:r w:rsidRPr="006E61B4">
                    <w:rPr>
                      <w:color w:val="000000" w:themeColor="text1"/>
                      <w:lang w:val="en-GB" w:eastAsia="en-GB"/>
                    </w:rPr>
                    <w:t>organization</w:t>
                  </w:r>
                </w:p>
                <w:p w14:paraId="58FDEDE3" w14:textId="77777777" w:rsidR="006E61B4" w:rsidRPr="006E61B4" w:rsidRDefault="006E61B4" w:rsidP="006E61B4">
                  <w:pPr>
                    <w:pStyle w:val="ListBullet"/>
                    <w:contextualSpacing/>
                    <w:rPr>
                      <w:color w:val="000000" w:themeColor="text1"/>
                      <w:lang w:val="en-GB" w:eastAsia="en-GB"/>
                    </w:rPr>
                  </w:pPr>
                  <w:r w:rsidRPr="006E61B4">
                    <w:rPr>
                      <w:color w:val="000000" w:themeColor="text1"/>
                      <w:lang w:val="en-GB" w:eastAsia="en-GB"/>
                    </w:rPr>
                    <w:t>Resourcefulness</w:t>
                  </w:r>
                </w:p>
                <w:p w14:paraId="209C101B" w14:textId="77777777" w:rsidR="006E61B4" w:rsidRPr="006E61B4" w:rsidRDefault="006E61B4" w:rsidP="006E61B4">
                  <w:pPr>
                    <w:pStyle w:val="ListBullet"/>
                    <w:contextualSpacing/>
                    <w:rPr>
                      <w:color w:val="000000" w:themeColor="text1"/>
                      <w:lang w:val="en-GB" w:eastAsia="en-GB"/>
                    </w:rPr>
                  </w:pPr>
                  <w:r w:rsidRPr="006E61B4">
                    <w:rPr>
                      <w:color w:val="000000" w:themeColor="text1"/>
                      <w:lang w:val="en-GB" w:eastAsia="en-GB"/>
                    </w:rPr>
                    <w:t>Team collaboration</w:t>
                  </w:r>
                </w:p>
                <w:p w14:paraId="1E22B234" w14:textId="77777777" w:rsidR="006E61B4" w:rsidRPr="006E61B4" w:rsidRDefault="006E61B4" w:rsidP="006E61B4">
                  <w:pPr>
                    <w:pStyle w:val="ListBullet"/>
                    <w:contextualSpacing/>
                    <w:rPr>
                      <w:color w:val="000000" w:themeColor="text1"/>
                      <w:lang w:val="en-GB" w:eastAsia="en-GB"/>
                    </w:rPr>
                  </w:pPr>
                  <w:r w:rsidRPr="006E61B4">
                    <w:rPr>
                      <w:color w:val="000000" w:themeColor="text1"/>
                      <w:lang w:val="en-GB" w:eastAsia="en-GB"/>
                    </w:rPr>
                    <w:t xml:space="preserve">Time management </w:t>
                  </w:r>
                </w:p>
                <w:p w14:paraId="341B38ED" w14:textId="77777777" w:rsidR="006E61B4" w:rsidRPr="006E61B4" w:rsidRDefault="006E61B4" w:rsidP="006E61B4">
                  <w:pPr>
                    <w:pStyle w:val="ListBullet"/>
                    <w:contextualSpacing/>
                    <w:rPr>
                      <w:color w:val="000000" w:themeColor="text1"/>
                      <w:lang w:val="en-GB" w:eastAsia="en-GB"/>
                    </w:rPr>
                  </w:pPr>
                  <w:r w:rsidRPr="006E61B4">
                    <w:rPr>
                      <w:color w:val="000000" w:themeColor="text1"/>
                      <w:lang w:val="en-GB" w:eastAsia="en-GB"/>
                    </w:rPr>
                    <w:t>Team player</w:t>
                  </w:r>
                </w:p>
                <w:p w14:paraId="1363B33E" w14:textId="77777777" w:rsidR="006E61B4" w:rsidRPr="006E61B4" w:rsidRDefault="006E61B4" w:rsidP="006E61B4">
                  <w:pPr>
                    <w:pStyle w:val="ListBullet"/>
                    <w:contextualSpacing/>
                    <w:rPr>
                      <w:color w:val="000000" w:themeColor="text1"/>
                      <w:lang w:val="en-GB" w:eastAsia="en-GB"/>
                    </w:rPr>
                  </w:pPr>
                  <w:r w:rsidRPr="006E61B4">
                    <w:rPr>
                      <w:color w:val="000000" w:themeColor="text1"/>
                      <w:lang w:val="en-GB" w:eastAsia="en-GB"/>
                    </w:rPr>
                    <w:t>Attention to details.</w:t>
                  </w:r>
                </w:p>
                <w:p w14:paraId="0DD26D12" w14:textId="3B4D9296" w:rsidR="00463463" w:rsidRPr="005152F2" w:rsidRDefault="00463463" w:rsidP="00463463"/>
              </w:tc>
            </w:tr>
          </w:tbl>
          <w:p w14:paraId="6C27686C" w14:textId="77777777" w:rsidR="006E61B4" w:rsidRDefault="006E61B4" w:rsidP="006E61B4">
            <w:pPr>
              <w:pStyle w:val="Heading2"/>
            </w:pPr>
            <w:r>
              <w:t>Hobbies and interest’s</w:t>
            </w:r>
          </w:p>
          <w:p w14:paraId="3EDDF8DC" w14:textId="77777777" w:rsidR="006E61B4" w:rsidRDefault="006E61B4" w:rsidP="006E61B4">
            <w:pPr>
              <w:pStyle w:val="Heading2"/>
              <w:jc w:val="left"/>
            </w:pPr>
          </w:p>
          <w:p w14:paraId="64A0F2E6" w14:textId="77777777" w:rsidR="006E61B4" w:rsidRPr="006E61B4" w:rsidRDefault="006E61B4" w:rsidP="006E61B4">
            <w:pPr>
              <w:rPr>
                <w:color w:val="37B6AE" w:themeColor="accent1"/>
                <w:sz w:val="28"/>
                <w:szCs w:val="28"/>
              </w:rPr>
            </w:pPr>
            <w:r w:rsidRPr="006E61B4">
              <w:rPr>
                <w:color w:val="37B6AE" w:themeColor="accent1"/>
                <w:sz w:val="28"/>
                <w:szCs w:val="28"/>
              </w:rPr>
              <w:t xml:space="preserve">Reading- </w:t>
            </w:r>
          </w:p>
          <w:p w14:paraId="0D935FBD" w14:textId="77777777" w:rsidR="006E61B4" w:rsidRPr="006E61B4" w:rsidRDefault="006E61B4" w:rsidP="006E61B4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6E61B4">
              <w:rPr>
                <w:color w:val="000000" w:themeColor="text1"/>
              </w:rPr>
              <w:t>I enjoy reading, mainly articles and online publications. However recently i have been reading more books, one of my favorites is Atomic Habits. I enjoy reading daily on anything from Investment banking to Developments in generative AI</w:t>
            </w:r>
          </w:p>
          <w:p w14:paraId="69CC84A3" w14:textId="77777777" w:rsidR="006E61B4" w:rsidRPr="006E61B4" w:rsidRDefault="006E61B4" w:rsidP="006E61B4">
            <w:pPr>
              <w:rPr>
                <w:color w:val="37B6AE" w:themeColor="accent1"/>
                <w:sz w:val="28"/>
                <w:szCs w:val="28"/>
              </w:rPr>
            </w:pPr>
          </w:p>
          <w:p w14:paraId="66095D25" w14:textId="77777777" w:rsidR="006E61B4" w:rsidRPr="006E61B4" w:rsidRDefault="006E61B4" w:rsidP="006E61B4">
            <w:pPr>
              <w:rPr>
                <w:color w:val="37B6AE" w:themeColor="accent1"/>
                <w:sz w:val="28"/>
                <w:szCs w:val="28"/>
              </w:rPr>
            </w:pPr>
            <w:r w:rsidRPr="006E61B4">
              <w:rPr>
                <w:color w:val="37B6AE" w:themeColor="accent1"/>
                <w:sz w:val="28"/>
                <w:szCs w:val="28"/>
              </w:rPr>
              <w:t xml:space="preserve">Programming and computing- </w:t>
            </w:r>
          </w:p>
          <w:p w14:paraId="10473EEB" w14:textId="77777777" w:rsidR="006E61B4" w:rsidRPr="006E61B4" w:rsidRDefault="006E61B4" w:rsidP="006E61B4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6E61B4">
              <w:rPr>
                <w:color w:val="000000" w:themeColor="text1"/>
              </w:rPr>
              <w:t>Daily i enjoy learning how to write algorithms to coding itself, i am attempting to obtain some FreeCodeCamp certificates to boost my CV and knowledge of the computing world. I am also enrolled at university studying computing IT and business management, i am going into my second year and i have chosen to specialize in software development hoping to then further specialize in either CISCO networking or data management and analysis. I recently have signed up to LeetCode and enjoy solving the problems on there.</w:t>
            </w:r>
          </w:p>
          <w:p w14:paraId="1845751F" w14:textId="77777777" w:rsidR="006E61B4" w:rsidRPr="006E61B4" w:rsidRDefault="006E61B4" w:rsidP="006E61B4">
            <w:pPr>
              <w:rPr>
                <w:color w:val="000000" w:themeColor="text1"/>
                <w:sz w:val="22"/>
                <w:szCs w:val="22"/>
              </w:rPr>
            </w:pPr>
          </w:p>
          <w:p w14:paraId="3BAADF22" w14:textId="77777777" w:rsidR="006E61B4" w:rsidRPr="006E61B4" w:rsidRDefault="006E61B4" w:rsidP="006E61B4">
            <w:pPr>
              <w:rPr>
                <w:color w:val="37B6AE" w:themeColor="accent1"/>
                <w:sz w:val="28"/>
                <w:szCs w:val="28"/>
              </w:rPr>
            </w:pPr>
            <w:r w:rsidRPr="006E61B4">
              <w:rPr>
                <w:color w:val="37B6AE" w:themeColor="accent1"/>
                <w:sz w:val="28"/>
                <w:szCs w:val="28"/>
              </w:rPr>
              <w:t xml:space="preserve">Business- </w:t>
            </w:r>
          </w:p>
          <w:p w14:paraId="253EF006" w14:textId="77777777" w:rsidR="006E61B4" w:rsidRPr="006E61B4" w:rsidRDefault="006E61B4" w:rsidP="006E61B4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6E61B4">
              <w:rPr>
                <w:color w:val="000000" w:themeColor="text1"/>
              </w:rPr>
              <w:t>I love learning about business it’s one of my main hobbies, i am also studying management alongside my computing IT degree so i have a big passion for it. I am enrolled in IMacadamy an educational platform that teaches me about stocks, share, commodities and the business world, alongside this i enjoy reading The Economist and The Wall Street Journal.</w:t>
            </w:r>
          </w:p>
          <w:p w14:paraId="7A8AD365" w14:textId="77777777" w:rsidR="006E61B4" w:rsidRPr="006E61B4" w:rsidRDefault="006E61B4" w:rsidP="006E61B4">
            <w:pPr>
              <w:rPr>
                <w:color w:val="000000" w:themeColor="text1"/>
                <w:sz w:val="22"/>
                <w:szCs w:val="22"/>
              </w:rPr>
            </w:pPr>
          </w:p>
          <w:p w14:paraId="3ADCB2E4" w14:textId="77777777" w:rsidR="006E61B4" w:rsidRPr="006E61B4" w:rsidRDefault="006E61B4" w:rsidP="006E61B4">
            <w:pPr>
              <w:rPr>
                <w:color w:val="37B6AE" w:themeColor="accent1"/>
                <w:sz w:val="28"/>
                <w:szCs w:val="28"/>
              </w:rPr>
            </w:pPr>
            <w:r w:rsidRPr="006E61B4">
              <w:rPr>
                <w:color w:val="37B6AE" w:themeColor="accent1"/>
                <w:sz w:val="28"/>
                <w:szCs w:val="28"/>
              </w:rPr>
              <w:t>Backpacking-</w:t>
            </w:r>
          </w:p>
          <w:p w14:paraId="3FC7AF91" w14:textId="77777777" w:rsidR="006E61B4" w:rsidRPr="006E61B4" w:rsidRDefault="006E61B4" w:rsidP="006E61B4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6E61B4">
              <w:rPr>
                <w:color w:val="000000" w:themeColor="text1"/>
              </w:rPr>
              <w:t>i love travelling and experiencing new cultures it’s one of y many life goals to see the whole world, i have a big passion for travelling as it creates freedom for me. One aspect of travelling and backpacking i love is meeting new people it’s almost like a brotherhood, meeting other travelers and having a side holiday with them wherever i am in the world. My favorite place I’ve back packed was Thailand.</w:t>
            </w:r>
          </w:p>
          <w:p w14:paraId="6AA7263D" w14:textId="77777777" w:rsidR="006E61B4" w:rsidRPr="006E61B4" w:rsidRDefault="006E61B4" w:rsidP="006E61B4">
            <w:pPr>
              <w:rPr>
                <w:color w:val="000000" w:themeColor="text1"/>
                <w:sz w:val="22"/>
                <w:szCs w:val="22"/>
              </w:rPr>
            </w:pPr>
          </w:p>
          <w:p w14:paraId="2972E6D3" w14:textId="77777777" w:rsidR="006E61B4" w:rsidRPr="006E61B4" w:rsidRDefault="006E61B4" w:rsidP="006E61B4">
            <w:pPr>
              <w:rPr>
                <w:color w:val="37B6AE" w:themeColor="accent1"/>
                <w:sz w:val="28"/>
                <w:szCs w:val="28"/>
              </w:rPr>
            </w:pPr>
            <w:r w:rsidRPr="006E61B4">
              <w:rPr>
                <w:color w:val="37B6AE" w:themeColor="accent1"/>
                <w:sz w:val="28"/>
                <w:szCs w:val="28"/>
              </w:rPr>
              <w:t xml:space="preserve">Languages- </w:t>
            </w:r>
          </w:p>
          <w:p w14:paraId="43AD4944" w14:textId="380DFF60" w:rsidR="00B93310" w:rsidRPr="005152F2" w:rsidRDefault="006E61B4" w:rsidP="006E61B4">
            <w:r w:rsidRPr="006E61B4">
              <w:rPr>
                <w:color w:val="000000" w:themeColor="text1"/>
                <w:sz w:val="22"/>
                <w:szCs w:val="22"/>
              </w:rPr>
              <w:t>ive gained a passion for learning new languages, from living in Spain and travelling the world, languages has been a very big part of my life in recent years, I’m working on developing my skills and becoming qualified in Spanish and Italian I’m taking step towards earning my A1/2 in both languages and hopefully building from there.</w:t>
            </w:r>
          </w:p>
        </w:tc>
        <w:tc>
          <w:tcPr>
            <w:tcW w:w="723" w:type="dxa"/>
          </w:tcPr>
          <w:p w14:paraId="69E09DDA" w14:textId="77777777" w:rsidR="00B93310" w:rsidRPr="000504CD" w:rsidRDefault="00B93310" w:rsidP="00463463">
            <w:pPr>
              <w:rPr>
                <w:color w:val="1B5B56" w:themeColor="accent1" w:themeShade="80"/>
              </w:rPr>
            </w:pPr>
          </w:p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5981"/>
            </w:tblGrid>
            <w:tr w:rsidR="008F6337" w14:paraId="6704C63A" w14:textId="77777777" w:rsidTr="000504CD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6914A077" w14:textId="77777777" w:rsidR="008F6337" w:rsidRPr="005152F2" w:rsidRDefault="00000000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E88FAE94FF16254E9FC73DF8AFC09575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5152F2">
                        <w:rPr>
                          <w:lang w:val="en-GB" w:bidi="en-GB"/>
                        </w:rPr>
                        <w:t>Experience</w:t>
                      </w:r>
                    </w:sdtContent>
                  </w:sdt>
                </w:p>
                <w:p w14:paraId="1058B145" w14:textId="77777777" w:rsidR="000504CD" w:rsidRPr="006A44C6" w:rsidRDefault="000504CD" w:rsidP="000504CD">
                  <w:pPr>
                    <w:outlineLvl w:val="2"/>
                    <w:rPr>
                      <w:rFonts w:eastAsiaTheme="majorEastAsia" w:cstheme="majorBidi"/>
                      <w:b/>
                      <w:caps/>
                      <w:szCs w:val="24"/>
                    </w:rPr>
                  </w:pPr>
                  <w:r>
                    <w:rPr>
                      <w:rFonts w:eastAsiaTheme="majorEastAsia" w:cstheme="majorBidi"/>
                      <w:b/>
                      <w:caps/>
                      <w:szCs w:val="24"/>
                    </w:rPr>
                    <w:t>October 2020</w:t>
                  </w:r>
                  <w:r w:rsidRPr="006A44C6">
                    <w:rPr>
                      <w:rFonts w:eastAsiaTheme="majorEastAsia" w:cstheme="majorBidi"/>
                      <w:b/>
                      <w:caps/>
                      <w:szCs w:val="24"/>
                    </w:rPr>
                    <w:t xml:space="preserve"> – </w:t>
                  </w:r>
                  <w:r>
                    <w:rPr>
                      <w:rFonts w:eastAsiaTheme="majorEastAsia" w:cstheme="majorBidi"/>
                      <w:b/>
                      <w:caps/>
                      <w:szCs w:val="24"/>
                    </w:rPr>
                    <w:t>June 2021</w:t>
                  </w:r>
                </w:p>
                <w:p w14:paraId="35956BA0" w14:textId="77777777" w:rsidR="000504CD" w:rsidRPr="006A44C6" w:rsidRDefault="000504CD" w:rsidP="000504CD">
                  <w:pPr>
                    <w:spacing w:after="40"/>
                    <w:outlineLvl w:val="1"/>
                    <w:rPr>
                      <w:rFonts w:eastAsiaTheme="majorEastAsia" w:cstheme="majorBidi"/>
                      <w:b/>
                      <w:caps/>
                      <w:color w:val="37B6AE" w:themeColor="accent1"/>
                      <w:sz w:val="26"/>
                      <w:szCs w:val="26"/>
                    </w:rPr>
                  </w:pPr>
                  <w:r w:rsidRPr="000504CD">
                    <w:rPr>
                      <w:rFonts w:eastAsiaTheme="majorEastAsia" w:cstheme="majorBidi"/>
                      <w:b/>
                      <w:caps/>
                      <w:color w:val="37B6AE" w:themeColor="accent1"/>
                      <w:sz w:val="26"/>
                      <w:szCs w:val="26"/>
                    </w:rPr>
                    <w:t xml:space="preserve">Junior Chef, </w:t>
                  </w:r>
                  <w:r w:rsidRPr="006A44C6">
                    <w:rPr>
                      <w:rFonts w:eastAsiaTheme="majorEastAsia" w:cstheme="majorBidi"/>
                      <w:caps/>
                      <w:smallCaps/>
                      <w:sz w:val="26"/>
                      <w:szCs w:val="26"/>
                    </w:rPr>
                    <w:t>Dough &amp; Co</w:t>
                  </w:r>
                </w:p>
                <w:p w14:paraId="404E9E82" w14:textId="77777777" w:rsidR="000504CD" w:rsidRPr="006E61B4" w:rsidRDefault="000504CD" w:rsidP="000504CD">
                  <w:pPr>
                    <w:spacing w:after="40"/>
                    <w:outlineLvl w:val="1"/>
                    <w:rPr>
                      <w:sz w:val="22"/>
                      <w:szCs w:val="22"/>
                    </w:rPr>
                  </w:pPr>
                  <w:r w:rsidRPr="006E61B4">
                    <w:rPr>
                      <w:sz w:val="22"/>
                      <w:szCs w:val="22"/>
                    </w:rPr>
                    <w:t>Carried out regular rubbish removal, mopping and sweeping, maintaining clean kitchen environments throughout service shifts.</w:t>
                  </w:r>
                </w:p>
                <w:p w14:paraId="2323C2B6" w14:textId="77777777" w:rsidR="000504CD" w:rsidRPr="006E61B4" w:rsidRDefault="000504CD" w:rsidP="000504CD">
                  <w:pPr>
                    <w:spacing w:after="40"/>
                    <w:outlineLvl w:val="1"/>
                    <w:rPr>
                      <w:sz w:val="22"/>
                      <w:szCs w:val="22"/>
                    </w:rPr>
                  </w:pPr>
                  <w:r w:rsidRPr="006E61B4">
                    <w:rPr>
                      <w:sz w:val="22"/>
                      <w:szCs w:val="22"/>
                    </w:rPr>
                    <w:t>Cooperated well with kitchen teams, improving workflow and raising working standards.</w:t>
                  </w:r>
                </w:p>
                <w:p w14:paraId="2DF17FA8" w14:textId="77777777" w:rsidR="000504CD" w:rsidRPr="006E61B4" w:rsidRDefault="000504CD" w:rsidP="000504CD">
                  <w:pPr>
                    <w:spacing w:after="40"/>
                    <w:outlineLvl w:val="1"/>
                    <w:rPr>
                      <w:sz w:val="22"/>
                      <w:szCs w:val="22"/>
                    </w:rPr>
                  </w:pPr>
                  <w:r w:rsidRPr="006E61B4">
                    <w:rPr>
                      <w:sz w:val="22"/>
                      <w:szCs w:val="22"/>
                    </w:rPr>
                    <w:t>Used kitchen equipment as instructed and to safety protocols.</w:t>
                  </w:r>
                </w:p>
                <w:p w14:paraId="24BB2B12" w14:textId="77777777" w:rsidR="000504CD" w:rsidRPr="006E61B4" w:rsidRDefault="000504CD" w:rsidP="000504CD">
                  <w:pPr>
                    <w:spacing w:after="40"/>
                    <w:outlineLvl w:val="1"/>
                    <w:rPr>
                      <w:sz w:val="22"/>
                      <w:szCs w:val="22"/>
                    </w:rPr>
                  </w:pPr>
                  <w:r w:rsidRPr="006E61B4">
                    <w:rPr>
                      <w:sz w:val="22"/>
                      <w:szCs w:val="22"/>
                    </w:rPr>
                    <w:t>Took orders and portioned food for delivery to client tables.</w:t>
                  </w:r>
                </w:p>
                <w:p w14:paraId="3B701F9D" w14:textId="77777777" w:rsidR="000504CD" w:rsidRPr="006E61B4" w:rsidRDefault="000504CD" w:rsidP="000504CD">
                  <w:pPr>
                    <w:spacing w:after="40"/>
                    <w:outlineLvl w:val="1"/>
                    <w:rPr>
                      <w:sz w:val="22"/>
                      <w:szCs w:val="22"/>
                    </w:rPr>
                  </w:pPr>
                  <w:r w:rsidRPr="006E61B4">
                    <w:rPr>
                      <w:sz w:val="22"/>
                      <w:szCs w:val="22"/>
                    </w:rPr>
                    <w:t>Observed health and hygiene standards to minimize food contamination.</w:t>
                  </w:r>
                </w:p>
                <w:p w14:paraId="5779AE37" w14:textId="77777777" w:rsidR="000504CD" w:rsidRPr="006E61B4" w:rsidRDefault="000504CD" w:rsidP="000504CD">
                  <w:pPr>
                    <w:spacing w:after="40"/>
                    <w:outlineLvl w:val="1"/>
                    <w:rPr>
                      <w:sz w:val="22"/>
                      <w:szCs w:val="22"/>
                    </w:rPr>
                  </w:pPr>
                  <w:r w:rsidRPr="006E61B4">
                    <w:rPr>
                      <w:sz w:val="22"/>
                      <w:szCs w:val="22"/>
                    </w:rPr>
                    <w:t>Had experience of running the kitchen on certain shifts taking the role of head chef</w:t>
                  </w:r>
                </w:p>
                <w:p w14:paraId="721D4832" w14:textId="77777777" w:rsidR="000504CD" w:rsidRDefault="000504CD" w:rsidP="000504CD">
                  <w:pPr>
                    <w:pStyle w:val="Heading3"/>
                    <w:jc w:val="both"/>
                  </w:pPr>
                </w:p>
                <w:p w14:paraId="6867ACA9" w14:textId="77777777" w:rsidR="000504CD" w:rsidRDefault="000504CD" w:rsidP="000504CD">
                  <w:pPr>
                    <w:pStyle w:val="Heading3"/>
                  </w:pPr>
                </w:p>
                <w:p w14:paraId="6C57AB08" w14:textId="77777777" w:rsidR="000504CD" w:rsidRDefault="000504CD" w:rsidP="000504CD">
                  <w:pPr>
                    <w:pStyle w:val="Heading3"/>
                    <w:jc w:val="left"/>
                  </w:pPr>
                  <w:r>
                    <w:t>Between this time, I traveled and have lived in a few various countries, so all my work was either voluntary or not paid until I returned to the UK.</w:t>
                  </w:r>
                </w:p>
                <w:p w14:paraId="7A49315D" w14:textId="77777777" w:rsidR="000504CD" w:rsidRDefault="000504CD" w:rsidP="000504CD">
                  <w:pPr>
                    <w:pStyle w:val="Heading3"/>
                    <w:jc w:val="left"/>
                  </w:pPr>
                </w:p>
                <w:p w14:paraId="64F7A65B" w14:textId="77777777" w:rsidR="000504CD" w:rsidRDefault="000504CD" w:rsidP="000504CD">
                  <w:pPr>
                    <w:pStyle w:val="Heading3"/>
                  </w:pPr>
                  <w:r>
                    <w:t>June 2022</w:t>
                  </w:r>
                  <w:r w:rsidRPr="00CF1A49">
                    <w:t xml:space="preserve"> – </w:t>
                  </w:r>
                  <w:r>
                    <w:t>August 2022</w:t>
                  </w:r>
                </w:p>
                <w:p w14:paraId="0BB5EEB8" w14:textId="77777777" w:rsidR="000504CD" w:rsidRPr="003E3EE2" w:rsidRDefault="000504CD" w:rsidP="000504CD">
                  <w:pPr>
                    <w:pStyle w:val="Heading3"/>
                    <w:rPr>
                      <w:sz w:val="26"/>
                      <w:szCs w:val="26"/>
                    </w:rPr>
                  </w:pPr>
                  <w:r w:rsidRPr="000504CD">
                    <w:rPr>
                      <w:b/>
                      <w:bCs/>
                      <w:color w:val="37B6AE" w:themeColor="accent1"/>
                      <w:sz w:val="26"/>
                      <w:szCs w:val="26"/>
                    </w:rPr>
                    <w:t>WAITER,</w:t>
                  </w:r>
                  <w:r w:rsidRPr="000504CD">
                    <w:rPr>
                      <w:color w:val="37B6AE" w:themeColor="accent1"/>
                      <w:sz w:val="26"/>
                      <w:szCs w:val="26"/>
                    </w:rPr>
                    <w:t xml:space="preserve"> </w:t>
                  </w:r>
                  <w:r w:rsidRPr="003E3EE2">
                    <w:rPr>
                      <w:rStyle w:val="SubtleReference"/>
                      <w:sz w:val="26"/>
                      <w:szCs w:val="26"/>
                    </w:rPr>
                    <w:t>Tymperlys Tea Room</w:t>
                  </w:r>
                </w:p>
                <w:p w14:paraId="5D93AD68" w14:textId="77777777" w:rsidR="000504CD" w:rsidRPr="006E61B4" w:rsidRDefault="000504CD" w:rsidP="000504CD">
                  <w:pPr>
                    <w:rPr>
                      <w:sz w:val="22"/>
                      <w:szCs w:val="22"/>
                    </w:rPr>
                  </w:pPr>
                  <w:r w:rsidRPr="006E61B4">
                    <w:rPr>
                      <w:sz w:val="22"/>
                      <w:szCs w:val="22"/>
                    </w:rPr>
                    <w:t>Warmly greeted guests upon arrival to create welcoming atmosphere.</w:t>
                  </w:r>
                </w:p>
                <w:p w14:paraId="05706133" w14:textId="77777777" w:rsidR="000504CD" w:rsidRPr="006E61B4" w:rsidRDefault="000504CD" w:rsidP="000504CD">
                  <w:pPr>
                    <w:rPr>
                      <w:sz w:val="22"/>
                      <w:szCs w:val="22"/>
                    </w:rPr>
                  </w:pPr>
                  <w:r w:rsidRPr="006E61B4">
                    <w:rPr>
                      <w:sz w:val="22"/>
                      <w:szCs w:val="22"/>
                    </w:rPr>
                    <w:t>Resolved guest complaints promptly and professionally, notifying restaurant management of concerns.</w:t>
                  </w:r>
                </w:p>
                <w:p w14:paraId="434DA304" w14:textId="77777777" w:rsidR="000504CD" w:rsidRPr="006E61B4" w:rsidRDefault="000504CD" w:rsidP="000504CD">
                  <w:pPr>
                    <w:rPr>
                      <w:sz w:val="22"/>
                      <w:szCs w:val="22"/>
                    </w:rPr>
                  </w:pPr>
                  <w:r w:rsidRPr="006E61B4">
                    <w:rPr>
                      <w:sz w:val="22"/>
                      <w:szCs w:val="22"/>
                    </w:rPr>
                    <w:t>Assisted customers with menu selection, offering knowledge of current special dishes and personal recommendations to build rapport.</w:t>
                  </w:r>
                </w:p>
                <w:p w14:paraId="1473A0DB" w14:textId="77777777" w:rsidR="000504CD" w:rsidRPr="006E61B4" w:rsidRDefault="000504CD" w:rsidP="000504CD">
                  <w:pPr>
                    <w:rPr>
                      <w:sz w:val="22"/>
                      <w:szCs w:val="22"/>
                    </w:rPr>
                  </w:pPr>
                  <w:r w:rsidRPr="006E61B4">
                    <w:rPr>
                      <w:sz w:val="22"/>
                      <w:szCs w:val="22"/>
                    </w:rPr>
                    <w:t>Cleaned, sanitized and organized food storage racks and bins, maintaining exceptional hygiene standards.</w:t>
                  </w:r>
                </w:p>
                <w:p w14:paraId="32EEA137" w14:textId="77777777" w:rsidR="000504CD" w:rsidRPr="006E61B4" w:rsidRDefault="000504CD" w:rsidP="000504CD">
                  <w:pPr>
                    <w:rPr>
                      <w:sz w:val="22"/>
                      <w:szCs w:val="22"/>
                    </w:rPr>
                  </w:pPr>
                  <w:r w:rsidRPr="006E61B4">
                    <w:rPr>
                      <w:sz w:val="22"/>
                      <w:szCs w:val="22"/>
                    </w:rPr>
                    <w:t>Served high volumes of guests in fast-paced service environments with exceptional customer care.</w:t>
                  </w:r>
                </w:p>
                <w:p w14:paraId="07AB828A" w14:textId="77777777" w:rsidR="000504CD" w:rsidRDefault="000504CD" w:rsidP="000504CD">
                  <w:pPr>
                    <w:pStyle w:val="Heading3"/>
                    <w:jc w:val="both"/>
                  </w:pPr>
                </w:p>
                <w:p w14:paraId="03C9887C" w14:textId="77777777" w:rsidR="000504CD" w:rsidRDefault="000504CD" w:rsidP="000504CD">
                  <w:pPr>
                    <w:pStyle w:val="Heading3"/>
                    <w:jc w:val="both"/>
                  </w:pPr>
                </w:p>
                <w:p w14:paraId="59BBAD84" w14:textId="77777777" w:rsidR="000504CD" w:rsidRDefault="000504CD" w:rsidP="000504CD">
                  <w:pPr>
                    <w:pStyle w:val="Heading3"/>
                  </w:pPr>
                  <w:r>
                    <w:t>August 2022</w:t>
                  </w:r>
                  <w:r w:rsidRPr="00CF1A49">
                    <w:t xml:space="preserve"> – </w:t>
                  </w:r>
                  <w:r>
                    <w:t>December 2022</w:t>
                  </w:r>
                </w:p>
                <w:p w14:paraId="0FFC8270" w14:textId="77777777" w:rsidR="000504CD" w:rsidRPr="00FA5809" w:rsidRDefault="000504CD" w:rsidP="000504CD">
                  <w:pPr>
                    <w:pStyle w:val="Heading3"/>
                    <w:rPr>
                      <w:sz w:val="24"/>
                      <w:szCs w:val="36"/>
                    </w:rPr>
                  </w:pPr>
                  <w:r w:rsidRPr="000504CD">
                    <w:rPr>
                      <w:b/>
                      <w:bCs/>
                      <w:color w:val="37B6AE" w:themeColor="accent1"/>
                      <w:sz w:val="24"/>
                      <w:szCs w:val="36"/>
                    </w:rPr>
                    <w:t>CHEF, WAITER (student job),</w:t>
                  </w:r>
                  <w:r w:rsidRPr="000504CD">
                    <w:rPr>
                      <w:color w:val="37B6AE" w:themeColor="accent1"/>
                      <w:sz w:val="24"/>
                      <w:szCs w:val="36"/>
                    </w:rPr>
                    <w:t xml:space="preserve"> </w:t>
                  </w:r>
                  <w:r w:rsidRPr="003E3EE2">
                    <w:rPr>
                      <w:rStyle w:val="SubtleReference"/>
                      <w:sz w:val="26"/>
                      <w:szCs w:val="26"/>
                    </w:rPr>
                    <w:t>Hastings College america NE</w:t>
                  </w:r>
                </w:p>
                <w:p w14:paraId="6524C23A" w14:textId="77777777" w:rsidR="000504CD" w:rsidRPr="006E61B4" w:rsidRDefault="000504CD" w:rsidP="000504CD">
                  <w:pPr>
                    <w:rPr>
                      <w:sz w:val="22"/>
                      <w:szCs w:val="22"/>
                    </w:rPr>
                  </w:pPr>
                  <w:r w:rsidRPr="006E61B4">
                    <w:rPr>
                      <w:sz w:val="22"/>
                      <w:szCs w:val="22"/>
                    </w:rPr>
                    <w:t>Worked well in busy kitchen settings, coordinating and partnering with other staff to complete tasks efficiently.</w:t>
                  </w:r>
                </w:p>
                <w:p w14:paraId="4E3C061C" w14:textId="77777777" w:rsidR="000504CD" w:rsidRPr="006E61B4" w:rsidRDefault="000504CD" w:rsidP="000504CD">
                  <w:pPr>
                    <w:rPr>
                      <w:sz w:val="22"/>
                      <w:szCs w:val="22"/>
                    </w:rPr>
                  </w:pPr>
                  <w:r w:rsidRPr="006E61B4">
                    <w:rPr>
                      <w:sz w:val="22"/>
                      <w:szCs w:val="22"/>
                    </w:rPr>
                    <w:t>Assisted senior kitchen teams with ingredients preparation, enabling readiness for next service.</w:t>
                  </w:r>
                </w:p>
                <w:p w14:paraId="6FC32E3F" w14:textId="77777777" w:rsidR="000504CD" w:rsidRPr="006E61B4" w:rsidRDefault="000504CD" w:rsidP="000504CD">
                  <w:pPr>
                    <w:rPr>
                      <w:sz w:val="22"/>
                      <w:szCs w:val="22"/>
                    </w:rPr>
                  </w:pPr>
                  <w:r w:rsidRPr="006E61B4">
                    <w:rPr>
                      <w:sz w:val="22"/>
                      <w:szCs w:val="22"/>
                    </w:rPr>
                    <w:t>Remained calm under pressure throughout busy shifts, preparing and serving accurate customer orders within target service windows.</w:t>
                  </w:r>
                </w:p>
                <w:p w14:paraId="2DD20B11" w14:textId="77777777" w:rsidR="000504CD" w:rsidRDefault="000504CD" w:rsidP="000504CD"/>
                <w:p w14:paraId="56F9BD85" w14:textId="77777777" w:rsidR="000504CD" w:rsidRDefault="000504CD" w:rsidP="000504CD">
                  <w:pPr>
                    <w:pStyle w:val="Heading3"/>
                    <w:jc w:val="left"/>
                  </w:pPr>
                </w:p>
                <w:p w14:paraId="6DFF5F78" w14:textId="6585BEE8" w:rsidR="000504CD" w:rsidRDefault="000504CD" w:rsidP="000504CD">
                  <w:pPr>
                    <w:pStyle w:val="Heading3"/>
                    <w:jc w:val="left"/>
                  </w:pPr>
                  <w:r>
                    <w:t>Between this time, I traveled and have lived in a few various countries, so all my work was either voluntary or not paid until I returned to the UK.</w:t>
                  </w:r>
                </w:p>
                <w:p w14:paraId="5290351B" w14:textId="77777777" w:rsidR="000504CD" w:rsidRDefault="000504CD" w:rsidP="000504CD">
                  <w:pPr>
                    <w:jc w:val="both"/>
                  </w:pPr>
                </w:p>
                <w:p w14:paraId="015225C1" w14:textId="77777777" w:rsidR="000504CD" w:rsidRDefault="000504CD" w:rsidP="000504CD">
                  <w:r>
                    <w:t>December 2023 – present</w:t>
                  </w:r>
                </w:p>
                <w:p w14:paraId="477F0187" w14:textId="77777777" w:rsidR="000504CD" w:rsidRPr="003E3EE2" w:rsidRDefault="000504CD" w:rsidP="000504CD">
                  <w:pPr>
                    <w:rPr>
                      <w:sz w:val="28"/>
                      <w:szCs w:val="28"/>
                    </w:rPr>
                  </w:pPr>
                  <w:r w:rsidRPr="000504CD">
                    <w:rPr>
                      <w:b/>
                      <w:bCs/>
                      <w:color w:val="37B6AE" w:themeColor="accent1"/>
                      <w:sz w:val="28"/>
                      <w:szCs w:val="28"/>
                    </w:rPr>
                    <w:t>HYIGENE OPERATIVE,</w:t>
                  </w:r>
                  <w:r w:rsidRPr="000504CD">
                    <w:rPr>
                      <w:color w:val="37B6AE" w:themeColor="accent1"/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 xml:space="preserve">Bakkavor </w:t>
                  </w:r>
                </w:p>
                <w:p w14:paraId="6E6A7C85" w14:textId="77777777" w:rsidR="000504CD" w:rsidRPr="006E61B4" w:rsidRDefault="000504CD" w:rsidP="000504CD">
                  <w:pPr>
                    <w:rPr>
                      <w:sz w:val="22"/>
                      <w:szCs w:val="22"/>
                    </w:rPr>
                  </w:pPr>
                  <w:r w:rsidRPr="006E61B4">
                    <w:rPr>
                      <w:sz w:val="22"/>
                      <w:szCs w:val="22"/>
                    </w:rPr>
                    <w:t>Hygiene operative at Bakkavor Boston meals</w:t>
                  </w:r>
                </w:p>
                <w:p w14:paraId="0637F5E1" w14:textId="77777777" w:rsidR="000504CD" w:rsidRPr="006E61B4" w:rsidRDefault="000504CD" w:rsidP="000504CD">
                  <w:pPr>
                    <w:rPr>
                      <w:sz w:val="22"/>
                      <w:szCs w:val="22"/>
                    </w:rPr>
                  </w:pPr>
                  <w:r w:rsidRPr="006E61B4">
                    <w:rPr>
                      <w:sz w:val="22"/>
                      <w:szCs w:val="22"/>
                    </w:rPr>
                    <w:t>I mainly work in cleaning and maintaining factory hygiene standards working with a small select team, also gaining a lot of experience working with chemical testing and maintain a correct level of bacteria and chemicals traces in certain factory areas.</w:t>
                  </w:r>
                </w:p>
                <w:p w14:paraId="5ED9DD1F" w14:textId="7B60AABB" w:rsidR="008F6337" w:rsidRDefault="008F6337" w:rsidP="00832F81"/>
              </w:tc>
            </w:tr>
            <w:tr w:rsidR="008F6337" w14:paraId="496BC46A" w14:textId="77777777" w:rsidTr="000504CD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3D35825A" w14:textId="77777777" w:rsidR="008F6337" w:rsidRPr="005152F2" w:rsidRDefault="00000000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06605F387B98894EAA703585EA266C86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5152F2">
                        <w:rPr>
                          <w:lang w:val="en-GB" w:bidi="en-GB"/>
                        </w:rPr>
                        <w:t>Education</w:t>
                      </w:r>
                    </w:sdtContent>
                  </w:sdt>
                </w:p>
                <w:p w14:paraId="540BEC2B" w14:textId="77777777" w:rsidR="000504CD" w:rsidRDefault="000504CD" w:rsidP="000504CD">
                  <w:pPr>
                    <w:pStyle w:val="Heading3"/>
                    <w:shd w:val="clear" w:color="auto" w:fill="FFFFFF" w:themeFill="background1"/>
                    <w:rPr>
                      <w:color w:val="000000" w:themeColor="text1"/>
                    </w:rPr>
                  </w:pPr>
                  <w:r w:rsidRPr="00AC0348">
                    <w:rPr>
                      <w:color w:val="000000" w:themeColor="text1"/>
                    </w:rPr>
                    <w:t>September 2014 – June 2021</w:t>
                  </w:r>
                </w:p>
                <w:p w14:paraId="442D4BB0" w14:textId="77777777" w:rsidR="000504CD" w:rsidRPr="00AC0348" w:rsidRDefault="000504CD" w:rsidP="000504CD">
                  <w:pPr>
                    <w:pStyle w:val="Heading3"/>
                    <w:shd w:val="clear" w:color="auto" w:fill="FFFFFF" w:themeFill="background1"/>
                    <w:rPr>
                      <w:color w:val="000000" w:themeColor="text1"/>
                    </w:rPr>
                  </w:pPr>
                </w:p>
                <w:p w14:paraId="68701B64" w14:textId="77777777" w:rsidR="000504CD" w:rsidRPr="00AC0348" w:rsidRDefault="000504CD" w:rsidP="000504CD">
                  <w:pPr>
                    <w:pStyle w:val="Heading2"/>
                    <w:shd w:val="clear" w:color="auto" w:fill="FFFFFF" w:themeFill="background1"/>
                    <w:contextualSpacing w:val="0"/>
                    <w:rPr>
                      <w:color w:val="000000" w:themeColor="text1"/>
                    </w:rPr>
                  </w:pPr>
                  <w:r w:rsidRPr="00AC0348">
                    <w:rPr>
                      <w:color w:val="000000" w:themeColor="text1"/>
                    </w:rPr>
                    <w:t xml:space="preserve">GCSE &amp; a lEVELS, </w:t>
                  </w:r>
                  <w:r w:rsidRPr="00AC0348">
                    <w:rPr>
                      <w:rStyle w:val="SubtleReference"/>
                      <w:color w:val="000000" w:themeColor="text1"/>
                    </w:rPr>
                    <w:t>Hedingham School and Sixth Form</w:t>
                  </w:r>
                </w:p>
                <w:p w14:paraId="2FD7A924" w14:textId="77777777" w:rsidR="000504CD" w:rsidRPr="006E61B4" w:rsidRDefault="000504CD" w:rsidP="000504CD">
                  <w:pPr>
                    <w:shd w:val="clear" w:color="auto" w:fill="FFFFFF" w:themeFill="background1"/>
                    <w:jc w:val="left"/>
                    <w:rPr>
                      <w:color w:val="000000" w:themeColor="text1"/>
                      <w:sz w:val="22"/>
                      <w:szCs w:val="22"/>
                    </w:rPr>
                  </w:pPr>
                  <w:r w:rsidRPr="006E61B4">
                    <w:rPr>
                      <w:color w:val="000000" w:themeColor="text1"/>
                      <w:sz w:val="22"/>
                      <w:szCs w:val="22"/>
                    </w:rPr>
                    <w:t>GCSE</w:t>
                  </w:r>
                </w:p>
                <w:p w14:paraId="7F808D6F" w14:textId="77777777" w:rsidR="000504CD" w:rsidRPr="006E61B4" w:rsidRDefault="000504CD" w:rsidP="000504CD">
                  <w:pPr>
                    <w:pStyle w:val="ListParagraph"/>
                    <w:numPr>
                      <w:ilvl w:val="0"/>
                      <w:numId w:val="1"/>
                    </w:numPr>
                    <w:shd w:val="clear" w:color="auto" w:fill="FFFFFF" w:themeFill="background1"/>
                    <w:rPr>
                      <w:color w:val="000000" w:themeColor="text1"/>
                    </w:rPr>
                  </w:pPr>
                  <w:r w:rsidRPr="006E61B4">
                    <w:rPr>
                      <w:color w:val="000000" w:themeColor="text1"/>
                    </w:rPr>
                    <w:t>BTEC Sport- Distinction</w:t>
                  </w:r>
                </w:p>
                <w:p w14:paraId="01BEE6D8" w14:textId="77777777" w:rsidR="000504CD" w:rsidRPr="006E61B4" w:rsidRDefault="000504CD" w:rsidP="000504CD">
                  <w:pPr>
                    <w:pStyle w:val="ListParagraph"/>
                    <w:numPr>
                      <w:ilvl w:val="0"/>
                      <w:numId w:val="1"/>
                    </w:numPr>
                    <w:shd w:val="clear" w:color="auto" w:fill="FFFFFF" w:themeFill="background1"/>
                    <w:rPr>
                      <w:color w:val="000000" w:themeColor="text1"/>
                    </w:rPr>
                  </w:pPr>
                  <w:r w:rsidRPr="006E61B4">
                    <w:rPr>
                      <w:color w:val="000000" w:themeColor="text1"/>
                    </w:rPr>
                    <w:t>Combined science – 5/5</w:t>
                  </w:r>
                </w:p>
                <w:p w14:paraId="13AAA831" w14:textId="77777777" w:rsidR="000504CD" w:rsidRPr="006E61B4" w:rsidRDefault="000504CD" w:rsidP="000504CD">
                  <w:pPr>
                    <w:pStyle w:val="ListParagraph"/>
                    <w:numPr>
                      <w:ilvl w:val="0"/>
                      <w:numId w:val="1"/>
                    </w:numPr>
                    <w:shd w:val="clear" w:color="auto" w:fill="FFFFFF" w:themeFill="background1"/>
                    <w:rPr>
                      <w:color w:val="000000" w:themeColor="text1"/>
                    </w:rPr>
                  </w:pPr>
                  <w:r w:rsidRPr="006E61B4">
                    <w:rPr>
                      <w:color w:val="000000" w:themeColor="text1"/>
                    </w:rPr>
                    <w:t>Geography – 6</w:t>
                  </w:r>
                </w:p>
                <w:p w14:paraId="15030A5E" w14:textId="77777777" w:rsidR="000504CD" w:rsidRPr="006E61B4" w:rsidRDefault="000504CD" w:rsidP="000504CD">
                  <w:pPr>
                    <w:pStyle w:val="ListParagraph"/>
                    <w:numPr>
                      <w:ilvl w:val="0"/>
                      <w:numId w:val="1"/>
                    </w:numPr>
                    <w:shd w:val="clear" w:color="auto" w:fill="FFFFFF" w:themeFill="background1"/>
                    <w:rPr>
                      <w:color w:val="000000" w:themeColor="text1"/>
                    </w:rPr>
                  </w:pPr>
                  <w:r w:rsidRPr="006E61B4">
                    <w:rPr>
                      <w:color w:val="000000" w:themeColor="text1"/>
                    </w:rPr>
                    <w:t>Math's – 4</w:t>
                  </w:r>
                </w:p>
                <w:p w14:paraId="30B162DC" w14:textId="77777777" w:rsidR="000504CD" w:rsidRPr="006E61B4" w:rsidRDefault="000504CD" w:rsidP="000504CD">
                  <w:pPr>
                    <w:pStyle w:val="ListParagraph"/>
                    <w:numPr>
                      <w:ilvl w:val="0"/>
                      <w:numId w:val="1"/>
                    </w:numPr>
                    <w:shd w:val="clear" w:color="auto" w:fill="FFFFFF" w:themeFill="background1"/>
                    <w:rPr>
                      <w:color w:val="000000" w:themeColor="text1"/>
                    </w:rPr>
                  </w:pPr>
                  <w:r w:rsidRPr="006E61B4">
                    <w:rPr>
                      <w:color w:val="000000" w:themeColor="text1"/>
                    </w:rPr>
                    <w:t>English literature – 6</w:t>
                  </w:r>
                </w:p>
                <w:p w14:paraId="202A59EE" w14:textId="77777777" w:rsidR="000504CD" w:rsidRPr="006E61B4" w:rsidRDefault="000504CD" w:rsidP="000504CD">
                  <w:pPr>
                    <w:pStyle w:val="ListParagraph"/>
                    <w:numPr>
                      <w:ilvl w:val="0"/>
                      <w:numId w:val="1"/>
                    </w:numPr>
                    <w:shd w:val="clear" w:color="auto" w:fill="FFFFFF" w:themeFill="background1"/>
                    <w:rPr>
                      <w:color w:val="000000" w:themeColor="text1"/>
                    </w:rPr>
                  </w:pPr>
                  <w:r w:rsidRPr="006E61B4">
                    <w:rPr>
                      <w:color w:val="000000" w:themeColor="text1"/>
                    </w:rPr>
                    <w:t>Design and technology – 6</w:t>
                  </w:r>
                </w:p>
                <w:p w14:paraId="13C8C84B" w14:textId="77777777" w:rsidR="000504CD" w:rsidRPr="006E61B4" w:rsidRDefault="000504CD" w:rsidP="000504CD">
                  <w:pPr>
                    <w:pStyle w:val="ListParagraph"/>
                    <w:numPr>
                      <w:ilvl w:val="0"/>
                      <w:numId w:val="1"/>
                    </w:numPr>
                    <w:shd w:val="clear" w:color="auto" w:fill="FFFFFF" w:themeFill="background1"/>
                    <w:rPr>
                      <w:color w:val="000000" w:themeColor="text1"/>
                    </w:rPr>
                  </w:pPr>
                  <w:r w:rsidRPr="006E61B4">
                    <w:rPr>
                      <w:color w:val="000000" w:themeColor="text1"/>
                    </w:rPr>
                    <w:t>Media studies – 4</w:t>
                  </w:r>
                </w:p>
                <w:p w14:paraId="18B8AE01" w14:textId="77777777" w:rsidR="000504CD" w:rsidRPr="006E61B4" w:rsidRDefault="000504CD" w:rsidP="000504CD">
                  <w:pPr>
                    <w:pStyle w:val="ListParagraph"/>
                    <w:numPr>
                      <w:ilvl w:val="0"/>
                      <w:numId w:val="1"/>
                    </w:numPr>
                    <w:shd w:val="clear" w:color="auto" w:fill="FFFFFF" w:themeFill="background1"/>
                    <w:rPr>
                      <w:color w:val="000000" w:themeColor="text1"/>
                    </w:rPr>
                  </w:pPr>
                  <w:r w:rsidRPr="006E61B4">
                    <w:rPr>
                      <w:color w:val="000000" w:themeColor="text1"/>
                    </w:rPr>
                    <w:t>Business – 5</w:t>
                  </w:r>
                </w:p>
                <w:p w14:paraId="7FF81E26" w14:textId="77777777" w:rsidR="000504CD" w:rsidRPr="006E61B4" w:rsidRDefault="000504CD" w:rsidP="000504CD">
                  <w:pPr>
                    <w:pStyle w:val="ListParagraph"/>
                    <w:numPr>
                      <w:ilvl w:val="0"/>
                      <w:numId w:val="1"/>
                    </w:numPr>
                    <w:shd w:val="clear" w:color="auto" w:fill="FFFFFF" w:themeFill="background1"/>
                    <w:rPr>
                      <w:color w:val="000000" w:themeColor="text1"/>
                    </w:rPr>
                  </w:pPr>
                  <w:r w:rsidRPr="006E61B4">
                    <w:rPr>
                      <w:color w:val="000000" w:themeColor="text1"/>
                    </w:rPr>
                    <w:t>English language – 4</w:t>
                  </w:r>
                </w:p>
                <w:p w14:paraId="6CA98413" w14:textId="77777777" w:rsidR="000504CD" w:rsidRPr="006E61B4" w:rsidRDefault="000504CD" w:rsidP="000504CD">
                  <w:pPr>
                    <w:pStyle w:val="ListParagraph"/>
                    <w:numPr>
                      <w:ilvl w:val="0"/>
                      <w:numId w:val="1"/>
                    </w:numPr>
                    <w:shd w:val="clear" w:color="auto" w:fill="FFFFFF" w:themeFill="background1"/>
                    <w:rPr>
                      <w:color w:val="000000" w:themeColor="text1"/>
                    </w:rPr>
                  </w:pPr>
                  <w:r w:rsidRPr="006E61B4">
                    <w:rPr>
                      <w:color w:val="000000" w:themeColor="text1"/>
                    </w:rPr>
                    <w:t>English combined 5+(b-)</w:t>
                  </w:r>
                </w:p>
                <w:p w14:paraId="3E3CB8E0" w14:textId="77777777" w:rsidR="000504CD" w:rsidRPr="006E61B4" w:rsidRDefault="000504CD" w:rsidP="000504CD">
                  <w:pPr>
                    <w:shd w:val="clear" w:color="auto" w:fill="FFFFFF" w:themeFill="background1"/>
                    <w:jc w:val="left"/>
                    <w:rPr>
                      <w:color w:val="000000" w:themeColor="text1"/>
                      <w:sz w:val="22"/>
                      <w:szCs w:val="22"/>
                    </w:rPr>
                  </w:pPr>
                  <w:r w:rsidRPr="006E61B4">
                    <w:rPr>
                      <w:color w:val="000000" w:themeColor="text1"/>
                      <w:sz w:val="22"/>
                      <w:szCs w:val="22"/>
                    </w:rPr>
                    <w:t>A-Level</w:t>
                  </w:r>
                </w:p>
                <w:p w14:paraId="3A8D3979" w14:textId="77777777" w:rsidR="000504CD" w:rsidRPr="006E61B4" w:rsidRDefault="000504CD" w:rsidP="000504CD">
                  <w:pPr>
                    <w:pStyle w:val="ListParagraph"/>
                    <w:numPr>
                      <w:ilvl w:val="0"/>
                      <w:numId w:val="2"/>
                    </w:numPr>
                    <w:shd w:val="clear" w:color="auto" w:fill="FFFFFF" w:themeFill="background1"/>
                    <w:rPr>
                      <w:color w:val="000000" w:themeColor="text1"/>
                    </w:rPr>
                  </w:pPr>
                  <w:r w:rsidRPr="006E61B4">
                    <w:rPr>
                      <w:color w:val="000000" w:themeColor="text1"/>
                    </w:rPr>
                    <w:t>BTEC Sport – A*</w:t>
                  </w:r>
                </w:p>
                <w:p w14:paraId="56E2B777" w14:textId="77777777" w:rsidR="000504CD" w:rsidRPr="006E61B4" w:rsidRDefault="000504CD" w:rsidP="000504CD">
                  <w:pPr>
                    <w:pStyle w:val="ListParagraph"/>
                    <w:numPr>
                      <w:ilvl w:val="0"/>
                      <w:numId w:val="2"/>
                    </w:numPr>
                    <w:shd w:val="clear" w:color="auto" w:fill="FFFFFF" w:themeFill="background1"/>
                    <w:rPr>
                      <w:color w:val="000000" w:themeColor="text1"/>
                    </w:rPr>
                  </w:pPr>
                  <w:r w:rsidRPr="006E61B4">
                    <w:rPr>
                      <w:color w:val="000000" w:themeColor="text1"/>
                    </w:rPr>
                    <w:t>History A Level – D+</w:t>
                  </w:r>
                </w:p>
                <w:p w14:paraId="52A52845" w14:textId="77777777" w:rsidR="000504CD" w:rsidRPr="006E61B4" w:rsidRDefault="000504CD" w:rsidP="000504CD">
                  <w:pPr>
                    <w:pStyle w:val="ListParagraph"/>
                    <w:numPr>
                      <w:ilvl w:val="0"/>
                      <w:numId w:val="2"/>
                    </w:numPr>
                    <w:shd w:val="clear" w:color="auto" w:fill="FFFFFF" w:themeFill="background1"/>
                    <w:rPr>
                      <w:color w:val="000000" w:themeColor="text1"/>
                    </w:rPr>
                  </w:pPr>
                  <w:r w:rsidRPr="006E61B4">
                    <w:rPr>
                      <w:color w:val="000000" w:themeColor="text1"/>
                    </w:rPr>
                    <w:t>Business A Level – C+</w:t>
                  </w:r>
                </w:p>
                <w:p w14:paraId="2506C951" w14:textId="77777777" w:rsidR="000504CD" w:rsidRPr="006E61B4" w:rsidRDefault="000504CD" w:rsidP="000504CD">
                  <w:pPr>
                    <w:pStyle w:val="ListParagraph"/>
                    <w:numPr>
                      <w:ilvl w:val="0"/>
                      <w:numId w:val="2"/>
                    </w:numPr>
                    <w:shd w:val="clear" w:color="auto" w:fill="FFFFFF" w:themeFill="background1"/>
                    <w:rPr>
                      <w:color w:val="000000" w:themeColor="text1"/>
                    </w:rPr>
                  </w:pPr>
                  <w:r w:rsidRPr="006E61B4">
                    <w:rPr>
                      <w:color w:val="000000" w:themeColor="text1"/>
                    </w:rPr>
                    <w:t>UCAS points 112---</w:t>
                  </w:r>
                </w:p>
                <w:p w14:paraId="1065F1A2" w14:textId="77777777" w:rsidR="000504CD" w:rsidRPr="006E61B4" w:rsidRDefault="000504CD" w:rsidP="000504CD">
                  <w:pPr>
                    <w:shd w:val="clear" w:color="auto" w:fill="FFFFFF" w:themeFill="background1"/>
                    <w:rPr>
                      <w:color w:val="000000" w:themeColor="text1"/>
                      <w:sz w:val="22"/>
                      <w:szCs w:val="22"/>
                    </w:rPr>
                  </w:pPr>
                  <w:r w:rsidRPr="006E61B4">
                    <w:rPr>
                      <w:color w:val="000000" w:themeColor="text1"/>
                      <w:sz w:val="22"/>
                      <w:szCs w:val="22"/>
                    </w:rPr>
                    <w:t xml:space="preserve">Received International Scholarship for Football </w:t>
                  </w:r>
                </w:p>
                <w:p w14:paraId="31F39916" w14:textId="77777777" w:rsidR="000504CD" w:rsidRPr="006E61B4" w:rsidRDefault="000504CD" w:rsidP="000504CD">
                  <w:pPr>
                    <w:shd w:val="clear" w:color="auto" w:fill="FFFFFF" w:themeFill="background1"/>
                    <w:rPr>
                      <w:color w:val="000000" w:themeColor="text1"/>
                      <w:sz w:val="22"/>
                      <w:szCs w:val="22"/>
                    </w:rPr>
                  </w:pPr>
                  <w:r w:rsidRPr="006E61B4">
                    <w:rPr>
                      <w:color w:val="000000" w:themeColor="text1"/>
                      <w:sz w:val="22"/>
                      <w:szCs w:val="22"/>
                    </w:rPr>
                    <w:t xml:space="preserve">Attended Hastings college. </w:t>
                  </w:r>
                </w:p>
                <w:p w14:paraId="6944B489" w14:textId="77777777" w:rsidR="000504CD" w:rsidRPr="006E61B4" w:rsidRDefault="000504CD" w:rsidP="000504CD">
                  <w:pPr>
                    <w:shd w:val="clear" w:color="auto" w:fill="FFFFFF" w:themeFill="background1"/>
                    <w:rPr>
                      <w:color w:val="000000" w:themeColor="text1"/>
                      <w:sz w:val="22"/>
                      <w:szCs w:val="22"/>
                    </w:rPr>
                  </w:pPr>
                  <w:r w:rsidRPr="006E61B4">
                    <w:rPr>
                      <w:color w:val="000000" w:themeColor="text1"/>
                      <w:sz w:val="22"/>
                      <w:szCs w:val="22"/>
                    </w:rPr>
                    <w:t>Studied accounting and computing IT, Finished my semester with a 3.6 GPA (2 a’s 1 b)</w:t>
                  </w:r>
                </w:p>
                <w:p w14:paraId="7CBD812F" w14:textId="77777777" w:rsidR="000504CD" w:rsidRPr="006E61B4" w:rsidRDefault="000504CD" w:rsidP="000504CD">
                  <w:pPr>
                    <w:shd w:val="clear" w:color="auto" w:fill="FFFFFF" w:themeFill="background1"/>
                    <w:rPr>
                      <w:color w:val="000000" w:themeColor="text1"/>
                      <w:sz w:val="22"/>
                      <w:szCs w:val="22"/>
                    </w:rPr>
                  </w:pPr>
                </w:p>
                <w:p w14:paraId="01BB4C8C" w14:textId="11BA9F0A" w:rsidR="000504CD" w:rsidRPr="006E61B4" w:rsidRDefault="000504CD" w:rsidP="000504CD">
                  <w:pPr>
                    <w:shd w:val="clear" w:color="auto" w:fill="FFFFFF" w:themeFill="background1"/>
                    <w:rPr>
                      <w:color w:val="000000" w:themeColor="text1"/>
                      <w:sz w:val="22"/>
                      <w:szCs w:val="22"/>
                    </w:rPr>
                  </w:pPr>
                  <w:r w:rsidRPr="006E61B4">
                    <w:rPr>
                      <w:color w:val="000000" w:themeColor="text1"/>
                      <w:sz w:val="22"/>
                      <w:szCs w:val="22"/>
                    </w:rPr>
                    <w:t>I am enrolled with The Open University studying Computing IT and Business Management, i also use FreeCodeCamp to study coding in my spare time and will hopefully obtain some certificates from them. Furthermore, i also use LeetCode for problem solving and have begun working towards my personal portfolio website which i am currently halfway through.</w:t>
                  </w:r>
                </w:p>
                <w:p w14:paraId="60916A2D" w14:textId="7B0CD058" w:rsidR="000504CD" w:rsidRPr="006E61B4" w:rsidRDefault="006E61B4" w:rsidP="000504CD">
                  <w:pPr>
                    <w:shd w:val="clear" w:color="auto" w:fill="FFFFFF" w:themeFill="background1"/>
                    <w:rPr>
                      <w:color w:val="000000" w:themeColor="text1"/>
                      <w:sz w:val="22"/>
                      <w:szCs w:val="22"/>
                    </w:rPr>
                  </w:pPr>
                  <w:r w:rsidRPr="006E61B4">
                    <w:rPr>
                      <w:color w:val="000000" w:themeColor="text1"/>
                      <w:sz w:val="22"/>
                      <w:szCs w:val="22"/>
                    </w:rPr>
                    <w:t>Currently predicted 1</w:t>
                  </w:r>
                  <w:r w:rsidRPr="006E61B4">
                    <w:rPr>
                      <w:color w:val="000000" w:themeColor="text1"/>
                      <w:sz w:val="22"/>
                      <w:szCs w:val="22"/>
                      <w:vertAlign w:val="superscript"/>
                    </w:rPr>
                    <w:t>st</w:t>
                  </w:r>
                  <w:r w:rsidRPr="006E61B4">
                    <w:rPr>
                      <w:color w:val="000000" w:themeColor="text1"/>
                      <w:sz w:val="22"/>
                      <w:szCs w:val="22"/>
                    </w:rPr>
                    <w:t xml:space="preserve"> honors with current grades.</w:t>
                  </w:r>
                </w:p>
                <w:p w14:paraId="024919B4" w14:textId="47DEBFB9" w:rsidR="008F6337" w:rsidRDefault="008F6337" w:rsidP="007B2F5C"/>
              </w:tc>
            </w:tr>
            <w:tr w:rsidR="008F6337" w14:paraId="1A4C9421" w14:textId="77777777" w:rsidTr="000504CD">
              <w:tc>
                <w:tcPr>
                  <w:tcW w:w="5191" w:type="dxa"/>
                </w:tcPr>
                <w:p w14:paraId="465AEEED" w14:textId="77777777" w:rsidR="008F6337" w:rsidRPr="005152F2" w:rsidRDefault="00000000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202874D96A5882428EA0062B6085AFF3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5152F2">
                        <w:rPr>
                          <w:lang w:val="en-GB" w:bidi="en-GB"/>
                        </w:rPr>
                        <w:t>Volunteer experience or leadership</w:t>
                      </w:r>
                    </w:sdtContent>
                  </w:sdt>
                </w:p>
                <w:p w14:paraId="06B9EFAF" w14:textId="77777777" w:rsidR="006E61B4" w:rsidRPr="006E61B4" w:rsidRDefault="006E61B4" w:rsidP="006E61B4">
                  <w:pPr>
                    <w:rPr>
                      <w:sz w:val="22"/>
                      <w:szCs w:val="22"/>
                    </w:rPr>
                  </w:pPr>
                  <w:r w:rsidRPr="006E61B4">
                    <w:rPr>
                      <w:sz w:val="22"/>
                      <w:szCs w:val="22"/>
                    </w:rPr>
                    <w:t xml:space="preserve">I captained my first team in Spain at a young age. </w:t>
                  </w:r>
                </w:p>
                <w:p w14:paraId="262CBEB4" w14:textId="77777777" w:rsidR="006E61B4" w:rsidRPr="006E61B4" w:rsidRDefault="006E61B4" w:rsidP="006E61B4">
                  <w:pPr>
                    <w:rPr>
                      <w:sz w:val="22"/>
                      <w:szCs w:val="22"/>
                    </w:rPr>
                  </w:pPr>
                  <w:r w:rsidRPr="006E61B4">
                    <w:rPr>
                      <w:sz w:val="22"/>
                      <w:szCs w:val="22"/>
                    </w:rPr>
                    <w:t>Was. Lead player and role model to younger players who played under me, and I help with gym training and specifics in training.</w:t>
                  </w:r>
                </w:p>
                <w:p w14:paraId="1D9CC6BA" w14:textId="77777777" w:rsidR="006E61B4" w:rsidRPr="006E61B4" w:rsidRDefault="006E61B4" w:rsidP="006E61B4">
                  <w:pPr>
                    <w:rPr>
                      <w:sz w:val="22"/>
                      <w:szCs w:val="22"/>
                    </w:rPr>
                  </w:pPr>
                  <w:r w:rsidRPr="006E61B4">
                    <w:rPr>
                      <w:sz w:val="22"/>
                      <w:szCs w:val="22"/>
                    </w:rPr>
                    <w:t>Would help younger athletes create diet sheets to help them maximize performance and recovery.</w:t>
                  </w:r>
                </w:p>
                <w:p w14:paraId="298CD177" w14:textId="22807E0D" w:rsidR="008F6337" w:rsidRDefault="006E61B4" w:rsidP="006E61B4">
                  <w:r w:rsidRPr="006E61B4">
                    <w:rPr>
                      <w:sz w:val="22"/>
                      <w:szCs w:val="22"/>
                    </w:rPr>
                    <w:t>All this experience was with my academy in Spain and university team in America</w:t>
                  </w:r>
                </w:p>
              </w:tc>
            </w:tr>
          </w:tbl>
          <w:p w14:paraId="06DB7DEC" w14:textId="77777777" w:rsidR="008F6337" w:rsidRPr="005152F2" w:rsidRDefault="008F6337" w:rsidP="003856C9"/>
        </w:tc>
      </w:tr>
    </w:tbl>
    <w:p w14:paraId="50D72275" w14:textId="77777777" w:rsidR="00E941EF" w:rsidRDefault="00E941EF" w:rsidP="0019561F">
      <w:pPr>
        <w:pStyle w:val="NoSpacing"/>
      </w:pPr>
    </w:p>
    <w:sectPr w:rsidR="00E941EF" w:rsidSect="00315A0C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E9ED6" w14:textId="77777777" w:rsidR="005603E0" w:rsidRDefault="005603E0" w:rsidP="003856C9">
      <w:pPr>
        <w:spacing w:after="0" w:line="240" w:lineRule="auto"/>
      </w:pPr>
      <w:r>
        <w:separator/>
      </w:r>
    </w:p>
  </w:endnote>
  <w:endnote w:type="continuationSeparator" w:id="0">
    <w:p w14:paraId="2FD60C05" w14:textId="77777777" w:rsidR="005603E0" w:rsidRDefault="005603E0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74B97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02C3DFB6" wp14:editId="2F6A0DE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E9B8DE4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1BnfBkAAGe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en-GB" w:bidi="en-GB"/>
          </w:rPr>
          <w:fldChar w:fldCharType="begin"/>
        </w:r>
        <w:r w:rsidR="001765FE">
          <w:rPr>
            <w:lang w:val="en-GB" w:bidi="en-GB"/>
          </w:rPr>
          <w:instrText xml:space="preserve"> PAGE   \* MERGEFORMAT </w:instrText>
        </w:r>
        <w:r w:rsidR="001765FE">
          <w:rPr>
            <w:lang w:val="en-GB" w:bidi="en-GB"/>
          </w:rPr>
          <w:fldChar w:fldCharType="separate"/>
        </w:r>
        <w:r w:rsidR="00BE70F7">
          <w:rPr>
            <w:noProof/>
            <w:lang w:val="en-GB" w:bidi="en-GB"/>
          </w:rPr>
          <w:t>2</w:t>
        </w:r>
        <w:r w:rsidR="001765FE">
          <w:rPr>
            <w:noProof/>
            <w:lang w:val="en-GB" w:bidi="en-GB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9B1C2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5F2CC1B4" wp14:editId="5310017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0FEB421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8591C" w14:textId="77777777" w:rsidR="005603E0" w:rsidRDefault="005603E0" w:rsidP="003856C9">
      <w:pPr>
        <w:spacing w:after="0" w:line="240" w:lineRule="auto"/>
      </w:pPr>
      <w:r>
        <w:separator/>
      </w:r>
    </w:p>
  </w:footnote>
  <w:footnote w:type="continuationSeparator" w:id="0">
    <w:p w14:paraId="7AFF2ACB" w14:textId="77777777" w:rsidR="005603E0" w:rsidRDefault="005603E0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96A8D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2037CEF5" wp14:editId="180B40D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108EED1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502FB8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12A42706" wp14:editId="3E79BBF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CBA63AD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M+fUhYAAEO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3603C"/>
    <w:multiLevelType w:val="hybridMultilevel"/>
    <w:tmpl w:val="40045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37B6AE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37B6AE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37B6AE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42E04A6A"/>
    <w:multiLevelType w:val="hybridMultilevel"/>
    <w:tmpl w:val="8A7C4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672CC"/>
    <w:multiLevelType w:val="hybridMultilevel"/>
    <w:tmpl w:val="8F74D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61206"/>
    <w:multiLevelType w:val="hybridMultilevel"/>
    <w:tmpl w:val="3B6C1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17676"/>
    <w:multiLevelType w:val="hybridMultilevel"/>
    <w:tmpl w:val="C9148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323147">
    <w:abstractNumId w:val="5"/>
  </w:num>
  <w:num w:numId="2" w16cid:durableId="1671642380">
    <w:abstractNumId w:val="3"/>
  </w:num>
  <w:num w:numId="3" w16cid:durableId="1017346486">
    <w:abstractNumId w:val="1"/>
  </w:num>
  <w:num w:numId="4" w16cid:durableId="1833838919">
    <w:abstractNumId w:val="2"/>
  </w:num>
  <w:num w:numId="5" w16cid:durableId="2004701896">
    <w:abstractNumId w:val="0"/>
  </w:num>
  <w:num w:numId="6" w16cid:durableId="1831792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CD"/>
    <w:rsid w:val="000504CD"/>
    <w:rsid w:val="00052BE1"/>
    <w:rsid w:val="0007412A"/>
    <w:rsid w:val="0010199E"/>
    <w:rsid w:val="001765FE"/>
    <w:rsid w:val="0019561F"/>
    <w:rsid w:val="001B32D2"/>
    <w:rsid w:val="00205D13"/>
    <w:rsid w:val="00293B83"/>
    <w:rsid w:val="002A3621"/>
    <w:rsid w:val="002B3890"/>
    <w:rsid w:val="002B7747"/>
    <w:rsid w:val="002C77B9"/>
    <w:rsid w:val="002F485A"/>
    <w:rsid w:val="003053D9"/>
    <w:rsid w:val="00315A0C"/>
    <w:rsid w:val="00331D97"/>
    <w:rsid w:val="003856C9"/>
    <w:rsid w:val="003870F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03E0"/>
    <w:rsid w:val="005674AC"/>
    <w:rsid w:val="00594909"/>
    <w:rsid w:val="005A1E51"/>
    <w:rsid w:val="005A7E57"/>
    <w:rsid w:val="00616FF4"/>
    <w:rsid w:val="006A3CE7"/>
    <w:rsid w:val="006E61B4"/>
    <w:rsid w:val="00743379"/>
    <w:rsid w:val="007803B7"/>
    <w:rsid w:val="00797346"/>
    <w:rsid w:val="007B2F5C"/>
    <w:rsid w:val="007C5F05"/>
    <w:rsid w:val="00832043"/>
    <w:rsid w:val="00832F81"/>
    <w:rsid w:val="008C7CA2"/>
    <w:rsid w:val="008F6337"/>
    <w:rsid w:val="00A42F91"/>
    <w:rsid w:val="00AE2F3E"/>
    <w:rsid w:val="00AF1258"/>
    <w:rsid w:val="00B01E52"/>
    <w:rsid w:val="00B140F9"/>
    <w:rsid w:val="00B550FC"/>
    <w:rsid w:val="00B85871"/>
    <w:rsid w:val="00B93310"/>
    <w:rsid w:val="00BC1F18"/>
    <w:rsid w:val="00BD0809"/>
    <w:rsid w:val="00BD2E58"/>
    <w:rsid w:val="00BE70F7"/>
    <w:rsid w:val="00BF6BAB"/>
    <w:rsid w:val="00C007A5"/>
    <w:rsid w:val="00C4403A"/>
    <w:rsid w:val="00CE6306"/>
    <w:rsid w:val="00D02002"/>
    <w:rsid w:val="00D11C4D"/>
    <w:rsid w:val="00D5067A"/>
    <w:rsid w:val="00DC79BB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5C1364"/>
  <w15:chartTrackingRefBased/>
  <w15:docId w15:val="{2EB02630-08E6-D248-B138-82247A46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10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SubtleReference">
    <w:name w:val="Subtle Reference"/>
    <w:basedOn w:val="DefaultParagraphFont"/>
    <w:uiPriority w:val="10"/>
    <w:qFormat/>
    <w:rsid w:val="000504CD"/>
    <w:rPr>
      <w:b/>
      <w:caps w:val="0"/>
      <w:smallCaps/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qFormat/>
    <w:rsid w:val="000504CD"/>
    <w:pPr>
      <w:spacing w:after="0" w:line="240" w:lineRule="auto"/>
      <w:ind w:left="720"/>
      <w:contextualSpacing/>
      <w:jc w:val="left"/>
    </w:pPr>
    <w:rPr>
      <w:color w:val="595959" w:themeColor="text1" w:themeTint="A6"/>
      <w:sz w:val="22"/>
      <w:szCs w:val="22"/>
    </w:rPr>
  </w:style>
  <w:style w:type="paragraph" w:styleId="ListBullet">
    <w:name w:val="List Bullet"/>
    <w:basedOn w:val="Normal"/>
    <w:uiPriority w:val="11"/>
    <w:qFormat/>
    <w:rsid w:val="006E61B4"/>
    <w:pPr>
      <w:numPr>
        <w:numId w:val="3"/>
      </w:numPr>
      <w:spacing w:after="0" w:line="240" w:lineRule="auto"/>
      <w:jc w:val="left"/>
    </w:pPr>
    <w:rPr>
      <w:color w:val="595959" w:themeColor="text1" w:themeTint="A6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870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george-baldwin-4b6a6a32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eorgebaldwin/Library/Containers/com.microsoft.Word/Data/Library/Application%20Support/Microsoft/Office/16.0/DTS/en-GB%7b1F81CEC9-A4C3-B946-A73B-C5B702637A9E%7d/%7bF4AB6BA9-B906-6240-A9C5-4E83969B4FD6%7dtf16392740_ma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781BF36BCC71F4993B4BB661D86A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296D4-6F24-7243-A3F6-2094DE12BCD1}"/>
      </w:docPartPr>
      <w:docPartBody>
        <w:p w:rsidR="00000000" w:rsidRDefault="00000000">
          <w:pPr>
            <w:pStyle w:val="8781BF36BCC71F4993B4BB661D86ABC3"/>
          </w:pPr>
          <w:r w:rsidRPr="005152F2">
            <w:rPr>
              <w:lang w:bidi="en-GB"/>
            </w:rPr>
            <w:t>Your Name</w:t>
          </w:r>
        </w:p>
      </w:docPartBody>
    </w:docPart>
    <w:docPart>
      <w:docPartPr>
        <w:name w:val="E3D20FD143DDA84D921A957F6932D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36031-D86C-6F44-8D88-68C5CDB7CED3}"/>
      </w:docPartPr>
      <w:docPartBody>
        <w:p w:rsidR="00000000" w:rsidRDefault="00000000">
          <w:pPr>
            <w:pStyle w:val="E3D20FD143DDA84D921A957F6932D369"/>
          </w:pPr>
          <w:r>
            <w:rPr>
              <w:lang w:bidi="en-GB"/>
            </w:rPr>
            <w:t>Objective</w:t>
          </w:r>
        </w:p>
      </w:docPartBody>
    </w:docPart>
    <w:docPart>
      <w:docPartPr>
        <w:name w:val="B92433ABC5DE0349BC832F4DF0BC0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4D66A-12BC-A94C-ACAB-3E69F06CDDB5}"/>
      </w:docPartPr>
      <w:docPartBody>
        <w:p w:rsidR="00000000" w:rsidRDefault="00000000">
          <w:pPr>
            <w:pStyle w:val="B92433ABC5DE0349BC832F4DF0BC02E3"/>
          </w:pPr>
          <w:r>
            <w:rPr>
              <w:lang w:bidi="en-GB"/>
            </w:rPr>
            <w:t>Skills</w:t>
          </w:r>
        </w:p>
      </w:docPartBody>
    </w:docPart>
    <w:docPart>
      <w:docPartPr>
        <w:name w:val="E88FAE94FF16254E9FC73DF8AFC09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7214A-4732-7449-B304-CADA27EFA333}"/>
      </w:docPartPr>
      <w:docPartBody>
        <w:p w:rsidR="00000000" w:rsidRDefault="00000000">
          <w:pPr>
            <w:pStyle w:val="E88FAE94FF16254E9FC73DF8AFC09575"/>
          </w:pPr>
          <w:r w:rsidRPr="005152F2">
            <w:rPr>
              <w:lang w:bidi="en-GB"/>
            </w:rPr>
            <w:t>Experience</w:t>
          </w:r>
        </w:p>
      </w:docPartBody>
    </w:docPart>
    <w:docPart>
      <w:docPartPr>
        <w:name w:val="06605F387B98894EAA703585EA266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FBD8E-0970-A44A-B9C6-EB6824253A5B}"/>
      </w:docPartPr>
      <w:docPartBody>
        <w:p w:rsidR="00000000" w:rsidRDefault="00000000">
          <w:pPr>
            <w:pStyle w:val="06605F387B98894EAA703585EA266C86"/>
          </w:pPr>
          <w:r w:rsidRPr="005152F2">
            <w:rPr>
              <w:lang w:bidi="en-GB"/>
            </w:rPr>
            <w:t>Education</w:t>
          </w:r>
        </w:p>
      </w:docPartBody>
    </w:docPart>
    <w:docPart>
      <w:docPartPr>
        <w:name w:val="202874D96A5882428EA0062B6085A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3B1FB-F383-C244-BED1-B0DEA5888408}"/>
      </w:docPartPr>
      <w:docPartBody>
        <w:p w:rsidR="00000000" w:rsidRDefault="00000000">
          <w:pPr>
            <w:pStyle w:val="202874D96A5882428EA0062B6085AFF3"/>
          </w:pPr>
          <w:r w:rsidRPr="005152F2">
            <w:rPr>
              <w:lang w:bidi="en-GB"/>
            </w:rPr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C5"/>
    <w:rsid w:val="00205D13"/>
    <w:rsid w:val="0058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81BF36BCC71F4993B4BB661D86ABC3">
    <w:name w:val="8781BF36BCC71F4993B4BB661D86ABC3"/>
  </w:style>
  <w:style w:type="paragraph" w:customStyle="1" w:styleId="BFDCA99DCFD2694A8D87563E0BDC4D40">
    <w:name w:val="BFDCA99DCFD2694A8D87563E0BDC4D40"/>
  </w:style>
  <w:style w:type="paragraph" w:customStyle="1" w:styleId="8226CBD79899904EA4B1700CE02C30BB">
    <w:name w:val="8226CBD79899904EA4B1700CE02C30BB"/>
  </w:style>
  <w:style w:type="paragraph" w:customStyle="1" w:styleId="CFDBCDCB9FB6BD419009679F59A34EB4">
    <w:name w:val="CFDBCDCB9FB6BD419009679F59A34EB4"/>
  </w:style>
  <w:style w:type="paragraph" w:customStyle="1" w:styleId="569AB41A6E170A4EA9F3863F469F43BF">
    <w:name w:val="569AB41A6E170A4EA9F3863F469F43BF"/>
  </w:style>
  <w:style w:type="paragraph" w:customStyle="1" w:styleId="E3D20FD143DDA84D921A957F6932D369">
    <w:name w:val="E3D20FD143DDA84D921A957F6932D369"/>
  </w:style>
  <w:style w:type="paragraph" w:customStyle="1" w:styleId="B09171927CF02F48B2F7F7996ADC17BE">
    <w:name w:val="B09171927CF02F48B2F7F7996ADC17BE"/>
  </w:style>
  <w:style w:type="paragraph" w:customStyle="1" w:styleId="B92433ABC5DE0349BC832F4DF0BC02E3">
    <w:name w:val="B92433ABC5DE0349BC832F4DF0BC02E3"/>
  </w:style>
  <w:style w:type="paragraph" w:customStyle="1" w:styleId="9167963CC7E438429CB7AFB5CF1E97D6">
    <w:name w:val="9167963CC7E438429CB7AFB5CF1E97D6"/>
  </w:style>
  <w:style w:type="paragraph" w:customStyle="1" w:styleId="E88FAE94FF16254E9FC73DF8AFC09575">
    <w:name w:val="E88FAE94FF16254E9FC73DF8AFC09575"/>
  </w:style>
  <w:style w:type="paragraph" w:customStyle="1" w:styleId="1AC31B45D7795F4CBF3234F66934F642">
    <w:name w:val="1AC31B45D7795F4CBF3234F66934F642"/>
  </w:style>
  <w:style w:type="paragraph" w:customStyle="1" w:styleId="76B14F899B638641AB18FAF5AAEDCC00">
    <w:name w:val="76B14F899B638641AB18FAF5AAEDCC00"/>
  </w:style>
  <w:style w:type="paragraph" w:customStyle="1" w:styleId="CE3CE7A881FD2843A4702FBD32A86BCE">
    <w:name w:val="CE3CE7A881FD2843A4702FBD32A86BCE"/>
  </w:style>
  <w:style w:type="paragraph" w:customStyle="1" w:styleId="244500E9072E4B4FABA7351395A0FB7D">
    <w:name w:val="244500E9072E4B4FABA7351395A0FB7D"/>
  </w:style>
  <w:style w:type="paragraph" w:customStyle="1" w:styleId="CC2DFE02CDFC1D42B4B7C5D62E35542D">
    <w:name w:val="CC2DFE02CDFC1D42B4B7C5D62E35542D"/>
  </w:style>
  <w:style w:type="paragraph" w:customStyle="1" w:styleId="267E1B0D1509FF44A23776FA087C0A14">
    <w:name w:val="267E1B0D1509FF44A23776FA087C0A14"/>
  </w:style>
  <w:style w:type="paragraph" w:customStyle="1" w:styleId="06605F387B98894EAA703585EA266C86">
    <w:name w:val="06605F387B98894EAA703585EA266C86"/>
  </w:style>
  <w:style w:type="paragraph" w:customStyle="1" w:styleId="36D3CA159E503A44A982FCCA939B3994">
    <w:name w:val="36D3CA159E503A44A982FCCA939B3994"/>
  </w:style>
  <w:style w:type="paragraph" w:customStyle="1" w:styleId="B4BEC19F9D66D04CA1FF47118640D708">
    <w:name w:val="B4BEC19F9D66D04CA1FF47118640D708"/>
  </w:style>
  <w:style w:type="paragraph" w:customStyle="1" w:styleId="7C36597179DF3E47981C8CE9AA169C4F">
    <w:name w:val="7C36597179DF3E47981C8CE9AA169C4F"/>
  </w:style>
  <w:style w:type="paragraph" w:customStyle="1" w:styleId="202874D96A5882428EA0062B6085AFF3">
    <w:name w:val="202874D96A5882428EA0062B6085AFF3"/>
  </w:style>
  <w:style w:type="paragraph" w:customStyle="1" w:styleId="B58FCF0A0291A1459172CBE82B621288">
    <w:name w:val="B58FCF0A0291A1459172CBE82B6212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38</TotalTime>
  <Pages>1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Baldwin</dc:creator>
  <cp:keywords/>
  <dc:description/>
  <cp:lastModifiedBy>George Baldwin</cp:lastModifiedBy>
  <cp:revision>3</cp:revision>
  <dcterms:created xsi:type="dcterms:W3CDTF">2024-09-13T16:38:00Z</dcterms:created>
  <dcterms:modified xsi:type="dcterms:W3CDTF">2024-09-13T18:43:00Z</dcterms:modified>
</cp:coreProperties>
</file>